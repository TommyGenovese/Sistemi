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A94D" w14:textId="671DC663" w:rsidR="00A10484" w:rsidRPr="00690065" w:rsidRDefault="008149D0" w:rsidP="00690065">
      <w:pPr>
        <w:pStyle w:val="Titolo"/>
        <w:jc w:val="center"/>
        <w:rPr>
          <w:color w:val="FF0000"/>
          <w:lang w:val="en-GB"/>
        </w:rPr>
      </w:pPr>
      <w:r>
        <w:rPr>
          <w:color w:val="FF0000"/>
          <w:lang w:val="en-GB"/>
        </w:rPr>
        <w:t>Switch</w:t>
      </w:r>
      <w:r w:rsidR="00690065" w:rsidRPr="00690065">
        <w:rPr>
          <w:color w:val="FF0000"/>
          <w:lang w:val="en-GB"/>
        </w:rPr>
        <w:t xml:space="preserve"> + 3 pc: ping </w:t>
      </w:r>
      <w:proofErr w:type="spellStart"/>
      <w:r w:rsidR="00FE015B">
        <w:rPr>
          <w:color w:val="FF0000"/>
          <w:lang w:val="en-GB"/>
        </w:rPr>
        <w:t>t</w:t>
      </w:r>
      <w:r w:rsidR="00690065" w:rsidRPr="00690065">
        <w:rPr>
          <w:color w:val="FF0000"/>
          <w:lang w:val="en-GB"/>
        </w:rPr>
        <w:t>ra</w:t>
      </w:r>
      <w:proofErr w:type="spellEnd"/>
      <w:r w:rsidR="00690065" w:rsidRPr="00690065">
        <w:rPr>
          <w:color w:val="FF0000"/>
          <w:lang w:val="en-GB"/>
        </w:rPr>
        <w:t xml:space="preserve"> pc</w:t>
      </w:r>
      <w:bookmarkStart w:id="0" w:name="_GoBack"/>
      <w:bookmarkEnd w:id="0"/>
    </w:p>
    <w:p w14:paraId="43B3BA20" w14:textId="399801F7" w:rsidR="00855982" w:rsidRPr="00991ADC" w:rsidRDefault="00AD6D58" w:rsidP="00690065">
      <w:pPr>
        <w:pStyle w:val="Titolo1"/>
        <w:jc w:val="center"/>
        <w:rPr>
          <w:color w:val="00B0F0"/>
          <w:lang w:val="en-GB"/>
        </w:rPr>
      </w:pPr>
      <w:r w:rsidRPr="00991ADC">
        <w:rPr>
          <w:color w:val="00B0F0"/>
          <w:lang w:val="en-GB"/>
        </w:rPr>
        <w:t>es</w:t>
      </w:r>
      <w:r w:rsidR="00D40913" w:rsidRPr="00991ADC">
        <w:rPr>
          <w:color w:val="00B0F0"/>
          <w:lang w:val="en-GB"/>
        </w:rPr>
        <w:t>.</w:t>
      </w:r>
      <w:r w:rsidRPr="00991ADC">
        <w:rPr>
          <w:color w:val="00B0F0"/>
          <w:lang w:val="en-GB"/>
        </w:rPr>
        <w:t>00</w:t>
      </w:r>
      <w:r w:rsidR="008149D0">
        <w:rPr>
          <w:color w:val="00B0F0"/>
          <w:lang w:val="en-GB"/>
        </w:rPr>
        <w:t>2</w:t>
      </w:r>
    </w:p>
    <w:p w14:paraId="60F83E95" w14:textId="77777777" w:rsidR="00F4462E" w:rsidRDefault="00F4462E" w:rsidP="00F4462E">
      <w:pPr>
        <w:pStyle w:val="Default"/>
      </w:pPr>
      <w:r>
        <w:rPr>
          <w:color w:val="00B050"/>
          <w:sz w:val="28"/>
          <w:szCs w:val="28"/>
        </w:rPr>
        <w:t>CONSEGNA</w:t>
      </w:r>
      <w:r w:rsidR="00AD6D58" w:rsidRPr="00690065">
        <w:rPr>
          <w:color w:val="00B050"/>
          <w:sz w:val="28"/>
          <w:szCs w:val="28"/>
        </w:rPr>
        <w:t>:</w:t>
      </w:r>
      <w:r w:rsidRPr="00F4462E">
        <w:t xml:space="preserve"> </w:t>
      </w:r>
    </w:p>
    <w:p w14:paraId="07FA65E2" w14:textId="77777777" w:rsidR="008149D0" w:rsidRPr="008149D0" w:rsidRDefault="00F4462E" w:rsidP="008149D0">
      <w:pPr>
        <w:pStyle w:val="Default"/>
      </w:pPr>
      <w:r>
        <w:t xml:space="preserve"> </w:t>
      </w:r>
    </w:p>
    <w:p w14:paraId="2C234BF2" w14:textId="77777777" w:rsidR="008149D0" w:rsidRPr="008149D0" w:rsidRDefault="008149D0" w:rsidP="00814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149D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149D0">
        <w:rPr>
          <w:rFonts w:ascii="Calibri" w:hAnsi="Calibri" w:cs="Calibri"/>
          <w:color w:val="000000"/>
          <w:sz w:val="20"/>
          <w:szCs w:val="20"/>
        </w:rPr>
        <w:t xml:space="preserve">Creare una rete composta dalle seguenti postazioni </w:t>
      </w:r>
    </w:p>
    <w:p w14:paraId="61254945" w14:textId="77777777" w:rsidR="008149D0" w:rsidRPr="008149D0" w:rsidRDefault="008149D0" w:rsidP="008149D0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8149D0">
        <w:rPr>
          <w:rFonts w:ascii="Calibri" w:hAnsi="Calibri" w:cs="Calibri"/>
          <w:color w:val="000000"/>
          <w:sz w:val="20"/>
          <w:szCs w:val="20"/>
        </w:rPr>
        <w:t>PC_Andea</w:t>
      </w:r>
      <w:proofErr w:type="spellEnd"/>
      <w:r w:rsidRPr="008149D0">
        <w:rPr>
          <w:rFonts w:ascii="Calibri" w:hAnsi="Calibri" w:cs="Calibri"/>
          <w:color w:val="000000"/>
          <w:sz w:val="20"/>
          <w:szCs w:val="20"/>
        </w:rPr>
        <w:t xml:space="preserve"> 10.0.1.20 </w:t>
      </w:r>
    </w:p>
    <w:p w14:paraId="6E78CB68" w14:textId="77777777" w:rsidR="008149D0" w:rsidRPr="008149D0" w:rsidRDefault="008149D0" w:rsidP="008149D0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8149D0">
        <w:rPr>
          <w:rFonts w:ascii="Calibri" w:hAnsi="Calibri" w:cs="Calibri"/>
          <w:color w:val="000000"/>
          <w:sz w:val="20"/>
          <w:szCs w:val="20"/>
        </w:rPr>
        <w:t>PC_Claudia</w:t>
      </w:r>
      <w:proofErr w:type="spellEnd"/>
      <w:r w:rsidRPr="008149D0">
        <w:rPr>
          <w:rFonts w:ascii="Calibri" w:hAnsi="Calibri" w:cs="Calibri"/>
          <w:color w:val="000000"/>
          <w:sz w:val="20"/>
          <w:szCs w:val="20"/>
        </w:rPr>
        <w:t xml:space="preserve"> 10.0.1.22 </w:t>
      </w:r>
    </w:p>
    <w:p w14:paraId="2B2051D7" w14:textId="77777777" w:rsidR="008149D0" w:rsidRPr="008149D0" w:rsidRDefault="008149D0" w:rsidP="008149D0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8149D0">
        <w:rPr>
          <w:rFonts w:ascii="Calibri" w:hAnsi="Calibri" w:cs="Calibri"/>
          <w:color w:val="000000"/>
          <w:sz w:val="20"/>
          <w:szCs w:val="20"/>
        </w:rPr>
        <w:t>PC_Marina</w:t>
      </w:r>
      <w:proofErr w:type="spellEnd"/>
      <w:r w:rsidRPr="008149D0">
        <w:rPr>
          <w:rFonts w:ascii="Calibri" w:hAnsi="Calibri" w:cs="Calibri"/>
          <w:color w:val="000000"/>
          <w:sz w:val="20"/>
          <w:szCs w:val="20"/>
        </w:rPr>
        <w:t xml:space="preserve"> 10.0.1.24 </w:t>
      </w:r>
    </w:p>
    <w:p w14:paraId="11F05EBA" w14:textId="77777777" w:rsidR="008149D0" w:rsidRPr="008149D0" w:rsidRDefault="008149D0" w:rsidP="008149D0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0"/>
          <w:szCs w:val="20"/>
        </w:rPr>
      </w:pPr>
      <w:r w:rsidRPr="008149D0">
        <w:rPr>
          <w:rFonts w:ascii="Calibri" w:hAnsi="Calibri" w:cs="Calibri"/>
          <w:color w:val="000000"/>
          <w:sz w:val="20"/>
          <w:szCs w:val="20"/>
        </w:rPr>
        <w:t xml:space="preserve">connesse attraverso uno switch01. </w:t>
      </w:r>
    </w:p>
    <w:p w14:paraId="4D6ED332" w14:textId="77777777" w:rsidR="008149D0" w:rsidRPr="008149D0" w:rsidRDefault="008149D0" w:rsidP="00814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149D0">
        <w:rPr>
          <w:rFonts w:ascii="Calibri" w:hAnsi="Calibri" w:cs="Calibri"/>
          <w:color w:val="000000"/>
          <w:sz w:val="20"/>
          <w:szCs w:val="20"/>
        </w:rPr>
        <w:t xml:space="preserve">La </w:t>
      </w:r>
      <w:proofErr w:type="spellStart"/>
      <w:r w:rsidRPr="008149D0">
        <w:rPr>
          <w:rFonts w:ascii="Calibri" w:hAnsi="Calibri" w:cs="Calibri"/>
          <w:color w:val="000000"/>
          <w:sz w:val="20"/>
          <w:szCs w:val="20"/>
        </w:rPr>
        <w:t>SubnetMask</w:t>
      </w:r>
      <w:proofErr w:type="spellEnd"/>
      <w:r w:rsidRPr="008149D0">
        <w:rPr>
          <w:rFonts w:ascii="Calibri" w:hAnsi="Calibri" w:cs="Calibri"/>
          <w:color w:val="000000"/>
          <w:sz w:val="20"/>
          <w:szCs w:val="20"/>
        </w:rPr>
        <w:t xml:space="preserve"> è 255.255.0.0 </w:t>
      </w:r>
    </w:p>
    <w:p w14:paraId="2FA905E6" w14:textId="77777777" w:rsidR="008149D0" w:rsidRPr="008149D0" w:rsidRDefault="008149D0" w:rsidP="008149D0">
      <w:pPr>
        <w:autoSpaceDE w:val="0"/>
        <w:autoSpaceDN w:val="0"/>
        <w:adjustRightInd w:val="0"/>
        <w:spacing w:after="13" w:line="240" w:lineRule="auto"/>
        <w:ind w:left="1416"/>
        <w:rPr>
          <w:rFonts w:ascii="Calibri" w:hAnsi="Calibri" w:cs="Calibri"/>
          <w:color w:val="000000"/>
          <w:sz w:val="20"/>
          <w:szCs w:val="20"/>
        </w:rPr>
      </w:pPr>
      <w:r w:rsidRPr="008149D0">
        <w:rPr>
          <w:rFonts w:ascii="Calibri" w:hAnsi="Calibri" w:cs="Calibri"/>
          <w:color w:val="000000"/>
          <w:sz w:val="20"/>
          <w:szCs w:val="20"/>
        </w:rPr>
        <w:t xml:space="preserve">1. Effettuare </w:t>
      </w:r>
      <w:proofErr w:type="spellStart"/>
      <w:r w:rsidRPr="008149D0">
        <w:rPr>
          <w:rFonts w:ascii="Calibri" w:hAnsi="Calibri" w:cs="Calibri"/>
          <w:color w:val="000000"/>
          <w:sz w:val="20"/>
          <w:szCs w:val="20"/>
        </w:rPr>
        <w:t>ping</w:t>
      </w:r>
      <w:proofErr w:type="spellEnd"/>
      <w:r w:rsidRPr="008149D0">
        <w:rPr>
          <w:rFonts w:ascii="Calibri" w:hAnsi="Calibri" w:cs="Calibri"/>
          <w:color w:val="000000"/>
          <w:sz w:val="20"/>
          <w:szCs w:val="20"/>
        </w:rPr>
        <w:t xml:space="preserve">/invio pacchetto tra </w:t>
      </w:r>
      <w:proofErr w:type="spellStart"/>
      <w:r w:rsidRPr="008149D0">
        <w:rPr>
          <w:rFonts w:ascii="Calibri" w:hAnsi="Calibri" w:cs="Calibri"/>
          <w:color w:val="000000"/>
          <w:sz w:val="20"/>
          <w:szCs w:val="20"/>
        </w:rPr>
        <w:t>PC_Claudia</w:t>
      </w:r>
      <w:proofErr w:type="spellEnd"/>
      <w:r w:rsidRPr="008149D0">
        <w:rPr>
          <w:rFonts w:ascii="Calibri" w:hAnsi="Calibri" w:cs="Calibri"/>
          <w:color w:val="000000"/>
          <w:sz w:val="20"/>
          <w:szCs w:val="20"/>
        </w:rPr>
        <w:t xml:space="preserve"> e </w:t>
      </w:r>
      <w:proofErr w:type="spellStart"/>
      <w:r w:rsidRPr="008149D0">
        <w:rPr>
          <w:rFonts w:ascii="Calibri" w:hAnsi="Calibri" w:cs="Calibri"/>
          <w:color w:val="000000"/>
          <w:sz w:val="20"/>
          <w:szCs w:val="20"/>
        </w:rPr>
        <w:t>PC_Marina</w:t>
      </w:r>
      <w:proofErr w:type="spellEnd"/>
      <w:r w:rsidRPr="008149D0">
        <w:rPr>
          <w:rFonts w:ascii="Calibri" w:hAnsi="Calibri" w:cs="Calibri"/>
          <w:color w:val="000000"/>
          <w:sz w:val="20"/>
          <w:szCs w:val="20"/>
        </w:rPr>
        <w:t xml:space="preserve">, segnalare il risultato nel documento </w:t>
      </w:r>
    </w:p>
    <w:p w14:paraId="02540F24" w14:textId="77777777" w:rsidR="008149D0" w:rsidRPr="008149D0" w:rsidRDefault="008149D0" w:rsidP="008149D0">
      <w:pPr>
        <w:autoSpaceDE w:val="0"/>
        <w:autoSpaceDN w:val="0"/>
        <w:adjustRightInd w:val="0"/>
        <w:spacing w:after="13" w:line="240" w:lineRule="auto"/>
        <w:ind w:left="1416"/>
        <w:rPr>
          <w:rFonts w:ascii="Calibri" w:hAnsi="Calibri" w:cs="Calibri"/>
          <w:color w:val="000000"/>
          <w:sz w:val="20"/>
          <w:szCs w:val="20"/>
        </w:rPr>
      </w:pPr>
      <w:r w:rsidRPr="008149D0">
        <w:rPr>
          <w:rFonts w:ascii="Calibri" w:hAnsi="Calibri" w:cs="Calibri"/>
          <w:color w:val="000000"/>
          <w:sz w:val="20"/>
          <w:szCs w:val="20"/>
        </w:rPr>
        <w:t xml:space="preserve">2. Effettuare </w:t>
      </w:r>
      <w:proofErr w:type="spellStart"/>
      <w:r w:rsidRPr="008149D0">
        <w:rPr>
          <w:rFonts w:ascii="Calibri" w:hAnsi="Calibri" w:cs="Calibri"/>
          <w:color w:val="000000"/>
          <w:sz w:val="20"/>
          <w:szCs w:val="20"/>
        </w:rPr>
        <w:t>ping</w:t>
      </w:r>
      <w:proofErr w:type="spellEnd"/>
      <w:r w:rsidRPr="008149D0">
        <w:rPr>
          <w:rFonts w:ascii="Calibri" w:hAnsi="Calibri" w:cs="Calibri"/>
          <w:color w:val="000000"/>
          <w:sz w:val="20"/>
          <w:szCs w:val="20"/>
        </w:rPr>
        <w:t xml:space="preserve">/invio pacchetto tra </w:t>
      </w:r>
      <w:proofErr w:type="spellStart"/>
      <w:r w:rsidRPr="008149D0">
        <w:rPr>
          <w:rFonts w:ascii="Calibri" w:hAnsi="Calibri" w:cs="Calibri"/>
          <w:color w:val="000000"/>
          <w:sz w:val="20"/>
          <w:szCs w:val="20"/>
        </w:rPr>
        <w:t>PC_Andrea</w:t>
      </w:r>
      <w:proofErr w:type="spellEnd"/>
      <w:r w:rsidRPr="008149D0">
        <w:rPr>
          <w:rFonts w:ascii="Calibri" w:hAnsi="Calibri" w:cs="Calibri"/>
          <w:color w:val="000000"/>
          <w:sz w:val="20"/>
          <w:szCs w:val="20"/>
        </w:rPr>
        <w:t xml:space="preserve"> e </w:t>
      </w:r>
      <w:proofErr w:type="spellStart"/>
      <w:r w:rsidRPr="008149D0">
        <w:rPr>
          <w:rFonts w:ascii="Calibri" w:hAnsi="Calibri" w:cs="Calibri"/>
          <w:color w:val="000000"/>
          <w:sz w:val="20"/>
          <w:szCs w:val="20"/>
        </w:rPr>
        <w:t>PC_Claudia</w:t>
      </w:r>
      <w:proofErr w:type="spellEnd"/>
      <w:r w:rsidRPr="008149D0">
        <w:rPr>
          <w:rFonts w:ascii="Calibri" w:hAnsi="Calibri" w:cs="Calibri"/>
          <w:color w:val="000000"/>
          <w:sz w:val="20"/>
          <w:szCs w:val="20"/>
        </w:rPr>
        <w:t xml:space="preserve">, segnalare il risultato nel documento. </w:t>
      </w:r>
    </w:p>
    <w:p w14:paraId="6DD58F99" w14:textId="77777777" w:rsidR="008149D0" w:rsidRPr="008149D0" w:rsidRDefault="008149D0" w:rsidP="008149D0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  <w:sz w:val="20"/>
          <w:szCs w:val="20"/>
        </w:rPr>
      </w:pPr>
      <w:r w:rsidRPr="008149D0">
        <w:rPr>
          <w:rFonts w:ascii="Calibri" w:hAnsi="Calibri" w:cs="Calibri"/>
          <w:color w:val="000000"/>
          <w:sz w:val="20"/>
          <w:szCs w:val="20"/>
        </w:rPr>
        <w:t xml:space="preserve">3. Scrivere sul progetto quante sono le sottoreti e di </w:t>
      </w:r>
      <w:proofErr w:type="spellStart"/>
      <w:r w:rsidRPr="008149D0">
        <w:rPr>
          <w:rFonts w:ascii="Calibri" w:hAnsi="Calibri" w:cs="Calibri"/>
          <w:color w:val="000000"/>
          <w:sz w:val="20"/>
          <w:szCs w:val="20"/>
        </w:rPr>
        <w:t>host</w:t>
      </w:r>
      <w:proofErr w:type="spellEnd"/>
      <w:r w:rsidRPr="008149D0">
        <w:rPr>
          <w:rFonts w:ascii="Calibri" w:hAnsi="Calibri" w:cs="Calibri"/>
          <w:color w:val="000000"/>
          <w:sz w:val="20"/>
          <w:szCs w:val="20"/>
        </w:rPr>
        <w:t xml:space="preserve"> che si possono rappresentare con questa configurazione. </w:t>
      </w:r>
    </w:p>
    <w:p w14:paraId="4525B7EE" w14:textId="485BE203" w:rsidR="004825CA" w:rsidRDefault="004825CA" w:rsidP="008149D0">
      <w:pPr>
        <w:pStyle w:val="Default"/>
      </w:pPr>
    </w:p>
    <w:p w14:paraId="49657467" w14:textId="77777777" w:rsidR="004825CA" w:rsidRDefault="004825CA" w:rsidP="004825CA">
      <w:pPr>
        <w:pStyle w:val="Default"/>
        <w:rPr>
          <w:color w:val="00B050"/>
          <w:sz w:val="28"/>
          <w:szCs w:val="28"/>
        </w:rPr>
      </w:pPr>
      <w:r w:rsidRPr="004825CA">
        <w:rPr>
          <w:color w:val="00B050"/>
          <w:sz w:val="28"/>
          <w:szCs w:val="28"/>
        </w:rPr>
        <w:t>OBIETTIVI:</w:t>
      </w:r>
      <w:r>
        <w:rPr>
          <w:color w:val="00B050"/>
          <w:sz w:val="28"/>
          <w:szCs w:val="28"/>
        </w:rPr>
        <w:tab/>
      </w:r>
    </w:p>
    <w:p w14:paraId="58789C21" w14:textId="3289CADC" w:rsidR="004825CA" w:rsidRPr="004825CA" w:rsidRDefault="004825CA" w:rsidP="004825CA">
      <w:pPr>
        <w:pStyle w:val="Default"/>
        <w:ind w:left="708" w:firstLine="708"/>
        <w:rPr>
          <w:color w:val="auto"/>
        </w:rPr>
      </w:pPr>
      <w:r>
        <w:rPr>
          <w:color w:val="auto"/>
        </w:rPr>
        <w:t>Costruire una rete costruita da tre computer collegati tramite un</w:t>
      </w:r>
      <w:r w:rsidR="00FE015B">
        <w:rPr>
          <w:color w:val="auto"/>
        </w:rPr>
        <w:t>o Switch</w:t>
      </w:r>
      <w:r>
        <w:rPr>
          <w:color w:val="auto"/>
        </w:rPr>
        <w:t>.</w:t>
      </w:r>
    </w:p>
    <w:p w14:paraId="516EDE99" w14:textId="77777777" w:rsidR="00AD6D58" w:rsidRDefault="00AD6D58" w:rsidP="00F4462E">
      <w:pPr>
        <w:pStyle w:val="Default"/>
      </w:pPr>
    </w:p>
    <w:p w14:paraId="255E839A" w14:textId="77777777" w:rsidR="00AD6D58" w:rsidRPr="00690065" w:rsidRDefault="00AD6D58" w:rsidP="00AD6D58">
      <w:pPr>
        <w:pStyle w:val="Default"/>
        <w:rPr>
          <w:color w:val="00B050"/>
          <w:sz w:val="28"/>
          <w:szCs w:val="28"/>
        </w:rPr>
      </w:pPr>
      <w:r w:rsidRPr="00690065">
        <w:rPr>
          <w:color w:val="00B050"/>
          <w:sz w:val="28"/>
          <w:szCs w:val="28"/>
        </w:rPr>
        <w:t xml:space="preserve">MATERIALE:  </w:t>
      </w:r>
    </w:p>
    <w:p w14:paraId="35EB73A0" w14:textId="77777777" w:rsidR="00AD6D58" w:rsidRDefault="00AD6D58" w:rsidP="00AD6D58">
      <w:pPr>
        <w:pStyle w:val="Default"/>
        <w:numPr>
          <w:ilvl w:val="0"/>
          <w:numId w:val="32"/>
        </w:numPr>
      </w:pPr>
      <w:r>
        <w:t xml:space="preserve">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14:paraId="24BFA24F" w14:textId="00D9EF5C" w:rsidR="00AD6D58" w:rsidRDefault="00AD6D58" w:rsidP="00AD6D58">
      <w:pPr>
        <w:pStyle w:val="Default"/>
        <w:numPr>
          <w:ilvl w:val="1"/>
          <w:numId w:val="32"/>
        </w:numPr>
      </w:pPr>
      <w:r>
        <w:t xml:space="preserve">1 </w:t>
      </w:r>
      <w:r w:rsidR="008149D0">
        <w:t>switch</w:t>
      </w:r>
    </w:p>
    <w:p w14:paraId="66C27ABA" w14:textId="4E264C17" w:rsidR="00AD6D58" w:rsidRDefault="00AD6D58" w:rsidP="00AD6D58">
      <w:pPr>
        <w:pStyle w:val="Default"/>
        <w:numPr>
          <w:ilvl w:val="1"/>
          <w:numId w:val="32"/>
        </w:numPr>
      </w:pPr>
      <w:r>
        <w:t>3 PC (</w:t>
      </w:r>
      <w:r w:rsidR="0087626F">
        <w:t>Andrea, Claudia, Marina</w:t>
      </w:r>
      <w:r>
        <w:t>)</w:t>
      </w:r>
    </w:p>
    <w:p w14:paraId="4DEB1D18" w14:textId="77777777" w:rsidR="00AD6D58" w:rsidRDefault="00AD6D58" w:rsidP="009E18AD">
      <w:pPr>
        <w:pStyle w:val="Default"/>
      </w:pPr>
    </w:p>
    <w:p w14:paraId="4FC7EE4B" w14:textId="35A77BD3" w:rsidR="009E18AD" w:rsidRDefault="009E18AD" w:rsidP="009E18AD">
      <w:pPr>
        <w:pStyle w:val="Default"/>
        <w:rPr>
          <w:color w:val="00B050"/>
        </w:rPr>
      </w:pPr>
      <w:r w:rsidRPr="00690065">
        <w:rPr>
          <w:color w:val="00B050"/>
          <w:sz w:val="28"/>
          <w:szCs w:val="28"/>
        </w:rPr>
        <w:t>PROCEDIMENTO:</w:t>
      </w:r>
      <w:r w:rsidRPr="00690065">
        <w:rPr>
          <w:color w:val="00B050"/>
        </w:rPr>
        <w:tab/>
      </w:r>
    </w:p>
    <w:p w14:paraId="754620F8" w14:textId="28259864" w:rsidR="0087626F" w:rsidRDefault="0087626F" w:rsidP="009E18AD">
      <w:pPr>
        <w:pStyle w:val="Default"/>
        <w:rPr>
          <w:color w:val="00B050"/>
        </w:rPr>
      </w:pPr>
      <w:r>
        <w:rPr>
          <w:color w:val="00B050"/>
        </w:rPr>
        <w:tab/>
      </w:r>
    </w:p>
    <w:p w14:paraId="45540F4B" w14:textId="5B8F49DE" w:rsidR="0087626F" w:rsidRPr="0087626F" w:rsidRDefault="0087626F" w:rsidP="009E18AD">
      <w:pPr>
        <w:pStyle w:val="Default"/>
        <w:rPr>
          <w:color w:val="92D050"/>
          <w:sz w:val="28"/>
          <w:szCs w:val="28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92D050"/>
          <w:sz w:val="28"/>
          <w:szCs w:val="28"/>
        </w:rPr>
        <w:t>Primo punto:</w:t>
      </w:r>
    </w:p>
    <w:p w14:paraId="440DA583" w14:textId="5B2F8403" w:rsidR="009E18AD" w:rsidRPr="00F4462E" w:rsidRDefault="009E18AD" w:rsidP="00F4462E">
      <w:pPr>
        <w:pStyle w:val="Default"/>
        <w:numPr>
          <w:ilvl w:val="0"/>
          <w:numId w:val="33"/>
        </w:numPr>
        <w:ind w:left="2844"/>
      </w:pPr>
      <w:r w:rsidRPr="00F4462E">
        <w:t>Inserisco l</w:t>
      </w:r>
      <w:r w:rsidR="0087626F">
        <w:t>o Switch</w:t>
      </w:r>
      <w:r w:rsidRPr="00F4462E">
        <w:t xml:space="preserve"> (primo), 3 pc (prima tipologia)</w:t>
      </w:r>
      <w:r w:rsidR="00D40913" w:rsidRPr="00F4462E">
        <w:t xml:space="preserve"> e li collego</w:t>
      </w:r>
    </w:p>
    <w:p w14:paraId="5A936C81" w14:textId="77777777" w:rsidR="00D40913" w:rsidRPr="00F4462E" w:rsidRDefault="00D40913" w:rsidP="00F4462E">
      <w:pPr>
        <w:pStyle w:val="Default"/>
        <w:numPr>
          <w:ilvl w:val="0"/>
          <w:numId w:val="33"/>
        </w:numPr>
        <w:ind w:left="2844"/>
      </w:pPr>
      <w:r w:rsidRPr="00F4462E">
        <w:t>Inserisco gli indirizzi IP ai PC.</w:t>
      </w:r>
    </w:p>
    <w:p w14:paraId="64B66980" w14:textId="77777777" w:rsidR="00D40913" w:rsidRPr="00F4462E" w:rsidRDefault="00D40913" w:rsidP="00F4462E">
      <w:pPr>
        <w:pStyle w:val="Default"/>
        <w:numPr>
          <w:ilvl w:val="0"/>
          <w:numId w:val="33"/>
        </w:numPr>
        <w:ind w:left="2844"/>
      </w:pPr>
      <w:r w:rsidRPr="00F4462E">
        <w:t>Vado nella sezione “</w:t>
      </w:r>
      <w:proofErr w:type="spellStart"/>
      <w:r w:rsidRPr="00F4462E">
        <w:t>simulation</w:t>
      </w:r>
      <w:proofErr w:type="spellEnd"/>
      <w:r w:rsidRPr="00F4462E">
        <w:t>”</w:t>
      </w:r>
    </w:p>
    <w:p w14:paraId="44FA4F22" w14:textId="77777777" w:rsidR="00D40913" w:rsidRPr="00F4462E" w:rsidRDefault="00D40913" w:rsidP="00F4462E">
      <w:pPr>
        <w:pStyle w:val="Default"/>
        <w:numPr>
          <w:ilvl w:val="0"/>
          <w:numId w:val="33"/>
        </w:numPr>
        <w:ind w:left="2844"/>
      </w:pPr>
      <w:r w:rsidRPr="00F4462E">
        <w:t>Premo sulla busta chiusa e poi in sequenza su Guido e Paolo</w:t>
      </w:r>
    </w:p>
    <w:p w14:paraId="51BA99F3" w14:textId="2231E5F1" w:rsidR="00D40913" w:rsidRDefault="00D40913" w:rsidP="00F4462E">
      <w:pPr>
        <w:pStyle w:val="Default"/>
        <w:numPr>
          <w:ilvl w:val="0"/>
          <w:numId w:val="33"/>
        </w:numPr>
        <w:ind w:left="2844"/>
        <w:rPr>
          <w:sz w:val="28"/>
          <w:szCs w:val="28"/>
        </w:rPr>
      </w:pPr>
      <w:r w:rsidRPr="00F4462E">
        <w:t xml:space="preserve">Ci sarà l’animazione dell’invio del pacchetto che da </w:t>
      </w:r>
      <w:r w:rsidR="0087626F">
        <w:t>Claudia</w:t>
      </w:r>
      <w:r w:rsidRPr="00F4462E">
        <w:t xml:space="preserve"> va verso l</w:t>
      </w:r>
      <w:r w:rsidR="0087626F">
        <w:t>o Switch</w:t>
      </w:r>
      <w:r w:rsidRPr="00F4462E">
        <w:t>:</w:t>
      </w:r>
      <w:r w:rsidR="00F4462E">
        <w:t xml:space="preserve">                                                         </w:t>
      </w:r>
      <w:r>
        <w:rPr>
          <w:sz w:val="28"/>
          <w:szCs w:val="28"/>
        </w:rPr>
        <w:t xml:space="preserve">  </w:t>
      </w:r>
    </w:p>
    <w:p w14:paraId="7EB0EDDE" w14:textId="763ACFAC" w:rsidR="00D40913" w:rsidRDefault="0087626F" w:rsidP="0087626F">
      <w:pPr>
        <w:pStyle w:val="Default"/>
        <w:ind w:left="3552" w:firstLine="69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3DF3D8" wp14:editId="02A04068">
            <wp:extent cx="2514600" cy="1491453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udia2Marin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66" cy="15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F88B" w14:textId="1737E9B4" w:rsidR="0087626F" w:rsidRPr="0087626F" w:rsidRDefault="00D40913" w:rsidP="00F4462E">
      <w:pPr>
        <w:pStyle w:val="Default"/>
        <w:numPr>
          <w:ilvl w:val="0"/>
          <w:numId w:val="33"/>
        </w:numPr>
        <w:ind w:left="2844"/>
        <w:rPr>
          <w:sz w:val="28"/>
          <w:szCs w:val="28"/>
        </w:rPr>
      </w:pPr>
      <w:r w:rsidRPr="00F4462E">
        <w:t>Successivamente l</w:t>
      </w:r>
      <w:r w:rsidR="0087626F">
        <w:t>o Switch</w:t>
      </w:r>
      <w:r w:rsidRPr="00F4462E">
        <w:t xml:space="preserve"> invierà il pacchetto</w:t>
      </w:r>
      <w:r w:rsidR="0087626F">
        <w:t xml:space="preserve"> </w:t>
      </w:r>
      <w:r w:rsidRPr="00F4462E">
        <w:t xml:space="preserve">al computer di </w:t>
      </w:r>
      <w:r w:rsidR="0087626F">
        <w:t>Marina</w:t>
      </w:r>
    </w:p>
    <w:p w14:paraId="64A261BF" w14:textId="1CCE1877" w:rsidR="00690065" w:rsidRDefault="0087626F" w:rsidP="0087626F">
      <w:pPr>
        <w:pStyle w:val="Default"/>
        <w:ind w:left="2484"/>
        <w:rPr>
          <w:sz w:val="28"/>
          <w:szCs w:val="28"/>
        </w:rPr>
      </w:pPr>
      <w:r>
        <w:tab/>
      </w:r>
      <w:r>
        <w:tab/>
      </w:r>
      <w:r>
        <w:tab/>
      </w:r>
      <w:r>
        <w:rPr>
          <w:noProof/>
          <w:sz w:val="28"/>
          <w:szCs w:val="28"/>
        </w:rPr>
        <w:drawing>
          <wp:inline distT="0" distB="0" distL="0" distR="0" wp14:anchorId="298D5EC1" wp14:editId="0D3D491A">
            <wp:extent cx="2529840" cy="1575177"/>
            <wp:effectExtent l="0" t="0" r="381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itch2marin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662" cy="1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EB94" w14:textId="074C417C" w:rsidR="0087626F" w:rsidRDefault="00690065" w:rsidP="00F4462E">
      <w:pPr>
        <w:pStyle w:val="Default"/>
        <w:numPr>
          <w:ilvl w:val="0"/>
          <w:numId w:val="33"/>
        </w:numPr>
        <w:ind w:left="2844"/>
        <w:rPr>
          <w:sz w:val="28"/>
          <w:szCs w:val="28"/>
        </w:rPr>
      </w:pPr>
      <w:r w:rsidRPr="00F4462E">
        <w:lastRenderedPageBreak/>
        <w:t xml:space="preserve">Poi, </w:t>
      </w:r>
      <w:r w:rsidR="0087626F">
        <w:t>Marina invierà il messaggio allo Switch</w:t>
      </w:r>
      <w:r w:rsidR="0087626F">
        <w:rPr>
          <w:sz w:val="28"/>
          <w:szCs w:val="28"/>
        </w:rPr>
        <w:t>:</w:t>
      </w:r>
    </w:p>
    <w:p w14:paraId="10DDB311" w14:textId="5CF6C0D5" w:rsidR="00D40913" w:rsidRDefault="0087626F" w:rsidP="0087626F">
      <w:pPr>
        <w:pStyle w:val="Default"/>
        <w:ind w:left="3552" w:firstLine="69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509F5F" wp14:editId="2E3B7FD9">
            <wp:extent cx="2674620" cy="164549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ina2Swit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785" cy="16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065">
        <w:rPr>
          <w:sz w:val="28"/>
          <w:szCs w:val="28"/>
        </w:rPr>
        <w:t xml:space="preserve">       </w:t>
      </w:r>
    </w:p>
    <w:p w14:paraId="242B5E55" w14:textId="77777777" w:rsidR="00690065" w:rsidRDefault="00690065" w:rsidP="00F4462E">
      <w:pPr>
        <w:pStyle w:val="Paragrafoelenco"/>
        <w:ind w:left="1428"/>
        <w:rPr>
          <w:sz w:val="28"/>
          <w:szCs w:val="28"/>
        </w:rPr>
      </w:pPr>
    </w:p>
    <w:p w14:paraId="2ECE9D79" w14:textId="21156B54" w:rsidR="00690065" w:rsidRDefault="0087626F" w:rsidP="00F4462E">
      <w:pPr>
        <w:pStyle w:val="Default"/>
        <w:numPr>
          <w:ilvl w:val="0"/>
          <w:numId w:val="33"/>
        </w:numPr>
        <w:ind w:left="2844"/>
        <w:rPr>
          <w:sz w:val="28"/>
          <w:szCs w:val="28"/>
        </w:rPr>
      </w:pPr>
      <w:r>
        <w:t>Lo Switch invia il</w:t>
      </w:r>
      <w:r w:rsidR="00690065" w:rsidRPr="00F4462E">
        <w:t xml:space="preserve"> pacchetto </w:t>
      </w:r>
      <w:r>
        <w:t>verso Claudia:</w:t>
      </w:r>
    </w:p>
    <w:p w14:paraId="7C1014EF" w14:textId="3AFFBB99" w:rsidR="00690065" w:rsidRDefault="0087626F" w:rsidP="0087626F">
      <w:pPr>
        <w:pStyle w:val="Paragrafoelenco"/>
        <w:ind w:left="3900" w:firstLine="34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8ED86A" wp14:editId="16DF7BEB">
            <wp:extent cx="2635028" cy="16383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witch2claudi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820" cy="16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06A5" w14:textId="3A96D735" w:rsidR="00F4462E" w:rsidRDefault="0087626F" w:rsidP="0087626F">
      <w:pPr>
        <w:rPr>
          <w:color w:val="92D05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92D050"/>
          <w:sz w:val="28"/>
          <w:szCs w:val="28"/>
        </w:rPr>
        <w:t>Secondo punto:</w:t>
      </w:r>
    </w:p>
    <w:p w14:paraId="241CC4DB" w14:textId="550ACB0C" w:rsidR="0087626F" w:rsidRDefault="0087626F" w:rsidP="0087626F">
      <w:pPr>
        <w:pStyle w:val="Default"/>
        <w:numPr>
          <w:ilvl w:val="0"/>
          <w:numId w:val="36"/>
        </w:numPr>
        <w:rPr>
          <w:sz w:val="28"/>
          <w:szCs w:val="28"/>
        </w:rPr>
      </w:pPr>
      <w:r w:rsidRPr="00F4462E">
        <w:t>Ci sarà l’animazione dell’invio del pacchetto che d</w:t>
      </w:r>
      <w:r>
        <w:t>a Andrea</w:t>
      </w:r>
      <w:r w:rsidRPr="00F4462E">
        <w:t xml:space="preserve"> va verso l</w:t>
      </w:r>
      <w:r>
        <w:t>o Switch</w:t>
      </w:r>
      <w:r w:rsidRPr="00F4462E">
        <w:t>:</w:t>
      </w:r>
      <w:r>
        <w:t xml:space="preserve">                                                         </w:t>
      </w:r>
      <w:r>
        <w:rPr>
          <w:sz w:val="28"/>
          <w:szCs w:val="28"/>
        </w:rPr>
        <w:t xml:space="preserve">  </w:t>
      </w:r>
    </w:p>
    <w:p w14:paraId="7EB8BB47" w14:textId="6F694EFF" w:rsidR="0087626F" w:rsidRDefault="0087626F" w:rsidP="0087626F">
      <w:pPr>
        <w:pStyle w:val="Default"/>
        <w:ind w:left="3552" w:firstLine="69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086E92" wp14:editId="63298B10">
            <wp:extent cx="2583180" cy="1504130"/>
            <wp:effectExtent l="0" t="0" r="7620" b="127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Andrea2switc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431" cy="15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9C11" w14:textId="3D2EBC85" w:rsidR="0087626F" w:rsidRPr="0087626F" w:rsidRDefault="0087626F" w:rsidP="0087626F">
      <w:pPr>
        <w:pStyle w:val="Default"/>
        <w:numPr>
          <w:ilvl w:val="0"/>
          <w:numId w:val="36"/>
        </w:numPr>
        <w:ind w:left="2844"/>
        <w:rPr>
          <w:sz w:val="28"/>
          <w:szCs w:val="28"/>
        </w:rPr>
      </w:pPr>
      <w:r w:rsidRPr="00F4462E">
        <w:t>Successivamente l</w:t>
      </w:r>
      <w:r>
        <w:t>o Switch</w:t>
      </w:r>
      <w:r w:rsidRPr="00F4462E">
        <w:t xml:space="preserve"> invierà il pacchetto</w:t>
      </w:r>
      <w:r>
        <w:t xml:space="preserve"> </w:t>
      </w:r>
      <w:r w:rsidRPr="00F4462E">
        <w:t xml:space="preserve">al computer di </w:t>
      </w:r>
      <w:r>
        <w:t>Claudia</w:t>
      </w:r>
    </w:p>
    <w:p w14:paraId="594AD639" w14:textId="025A5BCE" w:rsidR="0087626F" w:rsidRPr="0087626F" w:rsidRDefault="0087626F" w:rsidP="0087626F">
      <w:pPr>
        <w:pStyle w:val="Default"/>
        <w:ind w:left="2484"/>
      </w:pPr>
      <w:r>
        <w:tab/>
      </w:r>
      <w:r>
        <w:tab/>
      </w:r>
      <w:r>
        <w:tab/>
      </w:r>
      <w:r>
        <w:rPr>
          <w:noProof/>
          <w:sz w:val="28"/>
          <w:szCs w:val="28"/>
        </w:rPr>
        <w:drawing>
          <wp:inline distT="0" distB="0" distL="0" distR="0" wp14:anchorId="31EF4D53" wp14:editId="6BE76BF7">
            <wp:extent cx="2392680" cy="1414802"/>
            <wp:effectExtent l="0" t="0" r="762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_switch2claudi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483" cy="14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46DB" w14:textId="2E7DF19C" w:rsidR="0087626F" w:rsidRDefault="0087626F" w:rsidP="0087626F">
      <w:pPr>
        <w:pStyle w:val="Default"/>
        <w:numPr>
          <w:ilvl w:val="0"/>
          <w:numId w:val="36"/>
        </w:numPr>
        <w:ind w:left="2844"/>
        <w:rPr>
          <w:sz w:val="28"/>
          <w:szCs w:val="28"/>
        </w:rPr>
      </w:pPr>
      <w:r w:rsidRPr="00F4462E">
        <w:t xml:space="preserve">Poi, </w:t>
      </w:r>
      <w:r>
        <w:t>Claudia</w:t>
      </w:r>
      <w:r>
        <w:t xml:space="preserve"> invierà il messaggio allo Switch</w:t>
      </w:r>
      <w:r>
        <w:rPr>
          <w:sz w:val="28"/>
          <w:szCs w:val="28"/>
        </w:rPr>
        <w:t>:</w:t>
      </w:r>
    </w:p>
    <w:p w14:paraId="2C0F3B1E" w14:textId="49DF5E2F" w:rsidR="0087626F" w:rsidRDefault="0087626F" w:rsidP="0087626F">
      <w:pPr>
        <w:pStyle w:val="Default"/>
        <w:ind w:left="3552" w:firstLine="69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2D02F9" wp14:editId="641478E6">
            <wp:extent cx="2499360" cy="143812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_Claudia2Switc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04" cy="14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</w:p>
    <w:p w14:paraId="5F5BB59A" w14:textId="77777777" w:rsidR="0087626F" w:rsidRDefault="0087626F" w:rsidP="0087626F">
      <w:pPr>
        <w:pStyle w:val="Paragrafoelenco"/>
        <w:ind w:left="1428"/>
        <w:rPr>
          <w:sz w:val="28"/>
          <w:szCs w:val="28"/>
        </w:rPr>
      </w:pPr>
    </w:p>
    <w:p w14:paraId="5C52CEA1" w14:textId="07EFE1A8" w:rsidR="0087626F" w:rsidRDefault="0087626F" w:rsidP="0087626F">
      <w:pPr>
        <w:pStyle w:val="Default"/>
        <w:numPr>
          <w:ilvl w:val="0"/>
          <w:numId w:val="36"/>
        </w:numPr>
        <w:ind w:left="2844"/>
        <w:rPr>
          <w:sz w:val="28"/>
          <w:szCs w:val="28"/>
        </w:rPr>
      </w:pPr>
      <w:r>
        <w:t>Lo Switch invia il</w:t>
      </w:r>
      <w:r w:rsidRPr="00F4462E">
        <w:t xml:space="preserve"> pacchetto </w:t>
      </w:r>
      <w:r>
        <w:t xml:space="preserve">verso </w:t>
      </w:r>
      <w:r>
        <w:t>Andrea</w:t>
      </w:r>
      <w:r>
        <w:t>:</w:t>
      </w:r>
    </w:p>
    <w:p w14:paraId="1EFC4D01" w14:textId="3A2C69FE" w:rsidR="0087626F" w:rsidRPr="0087626F" w:rsidRDefault="0087626F" w:rsidP="0087626F">
      <w:pPr>
        <w:pStyle w:val="Paragrafoelenco"/>
        <w:ind w:left="3900" w:firstLine="348"/>
        <w:rPr>
          <w:color w:val="92D05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6A54C9" wp14:editId="0B12E5D6">
            <wp:extent cx="2400300" cy="1465048"/>
            <wp:effectExtent l="0" t="0" r="0" b="190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Switch2Andre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166" cy="14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981E" w14:textId="6CFC7255" w:rsidR="00F4462E" w:rsidRPr="006B4142" w:rsidRDefault="00F4462E" w:rsidP="00F4462E">
      <w:pPr>
        <w:rPr>
          <w:sz w:val="24"/>
          <w:szCs w:val="24"/>
        </w:rPr>
      </w:pPr>
      <w:r w:rsidRPr="00F4462E">
        <w:rPr>
          <w:color w:val="92D050"/>
          <w:sz w:val="28"/>
          <w:szCs w:val="28"/>
        </w:rPr>
        <w:t>PUNTO 3</w:t>
      </w:r>
      <w:r>
        <w:rPr>
          <w:color w:val="92D050"/>
          <w:sz w:val="28"/>
          <w:szCs w:val="28"/>
        </w:rPr>
        <w:t>:</w:t>
      </w:r>
      <w:r w:rsidR="006B4142">
        <w:rPr>
          <w:sz w:val="28"/>
          <w:szCs w:val="28"/>
        </w:rPr>
        <w:t xml:space="preserve">    </w:t>
      </w:r>
    </w:p>
    <w:p w14:paraId="0F83CDA4" w14:textId="2486E978" w:rsidR="00AD6D58" w:rsidRPr="006B4142" w:rsidRDefault="00AD6D58" w:rsidP="006B4142">
      <w:pPr>
        <w:ind w:left="2124" w:hanging="2124"/>
        <w:rPr>
          <w:color w:val="000000" w:themeColor="text1"/>
          <w:sz w:val="24"/>
          <w:szCs w:val="24"/>
        </w:rPr>
      </w:pPr>
    </w:p>
    <w:sectPr w:rsidR="00AD6D58" w:rsidRPr="006B4142" w:rsidSect="00F4462E">
      <w:footerReference w:type="default" r:id="rId19"/>
      <w:pgSz w:w="11907" w:h="16839" w:code="9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0BC3A" w14:textId="77777777" w:rsidR="003257E1" w:rsidRDefault="003257E1" w:rsidP="00855982">
      <w:pPr>
        <w:spacing w:after="0" w:line="240" w:lineRule="auto"/>
      </w:pPr>
      <w:r>
        <w:separator/>
      </w:r>
    </w:p>
  </w:endnote>
  <w:endnote w:type="continuationSeparator" w:id="0">
    <w:p w14:paraId="5097BBAA" w14:textId="77777777" w:rsidR="003257E1" w:rsidRDefault="003257E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22410" w14:textId="77777777"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1BB6A" w14:textId="77777777" w:rsidR="003257E1" w:rsidRDefault="003257E1" w:rsidP="00855982">
      <w:pPr>
        <w:spacing w:after="0" w:line="240" w:lineRule="auto"/>
      </w:pPr>
      <w:r>
        <w:separator/>
      </w:r>
    </w:p>
  </w:footnote>
  <w:footnote w:type="continuationSeparator" w:id="0">
    <w:p w14:paraId="720405A7" w14:textId="77777777" w:rsidR="003257E1" w:rsidRDefault="003257E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C578E"/>
    <w:multiLevelType w:val="hybridMultilevel"/>
    <w:tmpl w:val="4192D2A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B4320C5"/>
    <w:multiLevelType w:val="hybridMultilevel"/>
    <w:tmpl w:val="D0BAF596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>
      <w:start w:val="1"/>
      <w:numFmt w:val="lowerLetter"/>
      <w:lvlText w:val="%2."/>
      <w:lvlJc w:val="left"/>
      <w:pPr>
        <w:ind w:left="2856" w:hanging="360"/>
      </w:pPr>
    </w:lvl>
    <w:lvl w:ilvl="2" w:tplc="0410001B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2E2C0C22"/>
    <w:multiLevelType w:val="hybridMultilevel"/>
    <w:tmpl w:val="6D5E0DBA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AAE5F35"/>
    <w:multiLevelType w:val="hybridMultilevel"/>
    <w:tmpl w:val="9F3A0AC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4DD12C8"/>
    <w:multiLevelType w:val="hybridMultilevel"/>
    <w:tmpl w:val="D0BAF596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>
      <w:start w:val="1"/>
      <w:numFmt w:val="lowerLetter"/>
      <w:lvlText w:val="%2."/>
      <w:lvlJc w:val="left"/>
      <w:pPr>
        <w:ind w:left="3204" w:hanging="360"/>
      </w:pPr>
    </w:lvl>
    <w:lvl w:ilvl="2" w:tplc="0410001B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69111E7"/>
    <w:multiLevelType w:val="hybridMultilevel"/>
    <w:tmpl w:val="0A12B8A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C467FBA"/>
    <w:multiLevelType w:val="hybridMultilevel"/>
    <w:tmpl w:val="24E267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2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0"/>
  </w:num>
  <w:num w:numId="30">
    <w:abstractNumId w:val="24"/>
  </w:num>
  <w:num w:numId="31">
    <w:abstractNumId w:val="18"/>
  </w:num>
  <w:num w:numId="32">
    <w:abstractNumId w:val="19"/>
  </w:num>
  <w:num w:numId="33">
    <w:abstractNumId w:val="17"/>
  </w:num>
  <w:num w:numId="34">
    <w:abstractNumId w:val="23"/>
  </w:num>
  <w:num w:numId="35">
    <w:abstractNumId w:val="1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58"/>
    <w:rsid w:val="000E362A"/>
    <w:rsid w:val="000F65B5"/>
    <w:rsid w:val="001D4362"/>
    <w:rsid w:val="003257E1"/>
    <w:rsid w:val="00467D75"/>
    <w:rsid w:val="004825CA"/>
    <w:rsid w:val="00690065"/>
    <w:rsid w:val="006B4142"/>
    <w:rsid w:val="007833A7"/>
    <w:rsid w:val="008149D0"/>
    <w:rsid w:val="00855982"/>
    <w:rsid w:val="0087626F"/>
    <w:rsid w:val="00991ADC"/>
    <w:rsid w:val="009E18AD"/>
    <w:rsid w:val="00A10484"/>
    <w:rsid w:val="00AD6D58"/>
    <w:rsid w:val="00D40913"/>
    <w:rsid w:val="00E34BE4"/>
    <w:rsid w:val="00F4462E"/>
    <w:rsid w:val="00FD262C"/>
    <w:rsid w:val="00F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881E"/>
  <w15:chartTrackingRefBased/>
  <w15:docId w15:val="{0A2A5764-2A5D-4518-8992-376A94EE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Default">
    <w:name w:val="Default"/>
    <w:rsid w:val="00AD6D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unhideWhenUsed/>
    <w:qFormat/>
    <w:rsid w:val="0069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ovese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818470-5DAB-49A4-9F16-0A0E2B3C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(vuoto).dotx</Template>
  <TotalTime>72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Genovese</dc:creator>
  <cp:lastModifiedBy>tommaso genovese</cp:lastModifiedBy>
  <cp:revision>7</cp:revision>
  <dcterms:created xsi:type="dcterms:W3CDTF">2019-09-29T15:04:00Z</dcterms:created>
  <dcterms:modified xsi:type="dcterms:W3CDTF">2019-10-01T11:58:00Z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